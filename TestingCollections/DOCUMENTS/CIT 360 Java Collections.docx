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3E9DD" w14:textId="77777777" w:rsidR="00165BD0" w:rsidRPr="002E7EBA" w:rsidRDefault="002E7EBA">
      <w:pPr>
        <w:contextualSpacing/>
        <w:rPr>
          <w:rFonts w:ascii="Times New Roman" w:hAnsi="Times New Roman" w:cs="Times New Roman"/>
          <w:b/>
          <w:color w:val="FF0000"/>
          <w:sz w:val="36"/>
        </w:rPr>
      </w:pPr>
      <w:r w:rsidRPr="002E7EBA">
        <w:rPr>
          <w:rFonts w:ascii="Times New Roman" w:hAnsi="Times New Roman" w:cs="Times New Roman"/>
          <w:b/>
          <w:color w:val="FF0000"/>
          <w:sz w:val="36"/>
        </w:rPr>
        <w:t>Java Collections</w:t>
      </w:r>
    </w:p>
    <w:p w14:paraId="746F8A9D" w14:textId="77777777" w:rsidR="002E7EBA" w:rsidRDefault="002E7EBA">
      <w:pPr>
        <w:contextualSpacing/>
        <w:rPr>
          <w:rFonts w:ascii="Times New Roman" w:hAnsi="Times New Roman" w:cs="Times New Roman"/>
        </w:rPr>
      </w:pPr>
    </w:p>
    <w:p w14:paraId="7625A63D" w14:textId="77777777" w:rsidR="00755840" w:rsidRDefault="002E7EBA">
      <w:pPr>
        <w:contextualSpacing/>
        <w:rPr>
          <w:rFonts w:ascii="Times New Roman" w:hAnsi="Times New Roman" w:cs="Times New Roman"/>
          <w:i/>
          <w:color w:val="0070C0"/>
        </w:rPr>
      </w:pPr>
      <w:r w:rsidRPr="00B4307A">
        <w:rPr>
          <w:rFonts w:ascii="Times New Roman" w:hAnsi="Times New Roman" w:cs="Times New Roman"/>
          <w:b/>
        </w:rPr>
        <w:t>What are Java collections?</w:t>
      </w:r>
      <w:r w:rsidR="00043BAD">
        <w:rPr>
          <w:rFonts w:ascii="Times New Roman" w:hAnsi="Times New Roman" w:cs="Times New Roman"/>
          <w:color w:val="0070C0"/>
        </w:rPr>
        <w:t xml:space="preserve"> </w:t>
      </w:r>
      <w:r w:rsidR="006A59E1">
        <w:rPr>
          <w:rFonts w:ascii="Times New Roman" w:hAnsi="Times New Roman" w:cs="Times New Roman"/>
          <w:color w:val="0070C0"/>
        </w:rPr>
        <w:t>T</w:t>
      </w:r>
      <w:r w:rsidR="00665B3D">
        <w:rPr>
          <w:rFonts w:ascii="Times New Roman" w:hAnsi="Times New Roman" w:cs="Times New Roman"/>
          <w:color w:val="0070C0"/>
        </w:rPr>
        <w:t>hey are, as the name implies, a collection of things, it can be a collection of arrays. S</w:t>
      </w:r>
      <w:r w:rsidR="006A59E1">
        <w:rPr>
          <w:rFonts w:ascii="Times New Roman" w:hAnsi="Times New Roman" w:cs="Times New Roman"/>
          <w:color w:val="0070C0"/>
        </w:rPr>
        <w:t xml:space="preserve">imilar to arrays, they hold objects in a list that can be sorted, unsorted, in order or out of order. </w:t>
      </w:r>
      <w:r w:rsidR="00287AE9">
        <w:rPr>
          <w:rFonts w:ascii="Times New Roman" w:hAnsi="Times New Roman" w:cs="Times New Roman"/>
          <w:color w:val="0070C0"/>
        </w:rPr>
        <w:t xml:space="preserve">Quote from </w:t>
      </w:r>
      <w:r w:rsidR="002D7312">
        <w:rPr>
          <w:rFonts w:ascii="Times New Roman" w:hAnsi="Times New Roman" w:cs="Times New Roman"/>
          <w:color w:val="0070C0"/>
        </w:rPr>
        <w:t>website Oracle “</w:t>
      </w:r>
      <w:r w:rsidR="002D7312" w:rsidRPr="002D7312">
        <w:rPr>
          <w:rFonts w:ascii="Times New Roman" w:hAnsi="Times New Roman" w:cs="Times New Roman"/>
          <w:i/>
          <w:color w:val="0070C0"/>
        </w:rPr>
        <w:t>A collection — sometimes called a container — is simply an object that groups multiple elements into a single unit. Collections are used to store, retrieve, manipulate, and communicate aggregate data. Typically, they represent data items that form a natural group, such as a po</w:t>
      </w:r>
      <w:bookmarkStart w:id="0" w:name="_GoBack"/>
      <w:bookmarkEnd w:id="0"/>
      <w:r w:rsidR="002D7312" w:rsidRPr="002D7312">
        <w:rPr>
          <w:rFonts w:ascii="Times New Roman" w:hAnsi="Times New Roman" w:cs="Times New Roman"/>
          <w:i/>
          <w:color w:val="0070C0"/>
        </w:rPr>
        <w:t>ker hand (a collection of cards), a mail folder (a collection of letters), or a telephone directory (a mapping of names to phone numbers). If you have used the Java programming language — or just about any other programming language — you are already familiar with collections.</w:t>
      </w:r>
      <w:r w:rsidR="002D7312">
        <w:rPr>
          <w:rFonts w:ascii="Times New Roman" w:hAnsi="Times New Roman" w:cs="Times New Roman"/>
          <w:i/>
          <w:color w:val="0070C0"/>
        </w:rPr>
        <w:t>”</w:t>
      </w:r>
      <w:r w:rsidR="00755840">
        <w:rPr>
          <w:rFonts w:ascii="Times New Roman" w:hAnsi="Times New Roman" w:cs="Times New Roman"/>
          <w:i/>
          <w:color w:val="0070C0"/>
        </w:rPr>
        <w:t xml:space="preserve"> </w:t>
      </w:r>
    </w:p>
    <w:p w14:paraId="1D676015" w14:textId="77777777" w:rsidR="002E7EBA" w:rsidRDefault="00755840">
      <w:pPr>
        <w:contextualSpacing/>
        <w:rPr>
          <w:rFonts w:ascii="Times New Roman" w:hAnsi="Times New Roman" w:cs="Times New Roman"/>
          <w:i/>
          <w:color w:val="0070C0"/>
        </w:rPr>
      </w:pPr>
      <w:hyperlink r:id="rId6" w:history="1">
        <w:r w:rsidRPr="005D38A7">
          <w:rPr>
            <w:rStyle w:val="Hyperlink"/>
            <w:rFonts w:ascii="Times New Roman" w:hAnsi="Times New Roman" w:cs="Times New Roman"/>
            <w:i/>
          </w:rPr>
          <w:t>http://docs.oracle.com/javase/tutorial/collections/intro/index.html</w:t>
        </w:r>
      </w:hyperlink>
      <w:r>
        <w:rPr>
          <w:rFonts w:ascii="Times New Roman" w:hAnsi="Times New Roman" w:cs="Times New Roman"/>
          <w:i/>
          <w:color w:val="0070C0"/>
        </w:rPr>
        <w:t xml:space="preserve"> </w:t>
      </w:r>
    </w:p>
    <w:p w14:paraId="21DDCB17" w14:textId="77777777" w:rsidR="00B4307A" w:rsidRDefault="00B4307A">
      <w:pPr>
        <w:contextualSpacing/>
        <w:rPr>
          <w:rFonts w:ascii="Times New Roman" w:hAnsi="Times New Roman" w:cs="Times New Roman"/>
          <w:color w:val="0070C0"/>
        </w:rPr>
      </w:pPr>
    </w:p>
    <w:p w14:paraId="54C4F371" w14:textId="77777777" w:rsidR="00B4307A" w:rsidRPr="00B4307A" w:rsidRDefault="00B71D02">
      <w:pPr>
        <w:contextualSpacing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432C" wp14:editId="6FDABBA2">
                <wp:simplePos x="0" y="0"/>
                <wp:positionH relativeFrom="column">
                  <wp:posOffset>2679826</wp:posOffset>
                </wp:positionH>
                <wp:positionV relativeFrom="paragraph">
                  <wp:posOffset>1167129</wp:posOffset>
                </wp:positionV>
                <wp:extent cx="114809" cy="456967"/>
                <wp:effectExtent l="0" t="50800" r="88900" b="260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09" cy="4569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5DF7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" o:spid="_x0000_s1026" type="#_x0000_t32" style="position:absolute;margin-left:211pt;margin-top:91.9pt;width:9.05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39FC5" wp14:editId="7A5520C1">
                <wp:simplePos x="0" y="0"/>
                <wp:positionH relativeFrom="column">
                  <wp:posOffset>2000815</wp:posOffset>
                </wp:positionH>
                <wp:positionV relativeFrom="paragraph">
                  <wp:posOffset>1055948</wp:posOffset>
                </wp:positionV>
                <wp:extent cx="679519" cy="568382"/>
                <wp:effectExtent l="50800" t="50800" r="31750" b="412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519" cy="5683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11B0" id="Straight_x0020_Arrow_x0020_Connector_x0020_4" o:spid="_x0000_s1026" type="#_x0000_t32" style="position:absolute;margin-left:157.55pt;margin-top:83.15pt;width:53.5pt;height:44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6844D" wp14:editId="769E3EEF">
                <wp:simplePos x="0" y="0"/>
                <wp:positionH relativeFrom="column">
                  <wp:posOffset>1086416</wp:posOffset>
                </wp:positionH>
                <wp:positionV relativeFrom="paragraph">
                  <wp:posOffset>1055948</wp:posOffset>
                </wp:positionV>
                <wp:extent cx="1593919" cy="568382"/>
                <wp:effectExtent l="50800" t="50800" r="31750" b="412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919" cy="5683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7BCD" id="Straight_x0020_Arrow_x0020_Connector_x0020_5" o:spid="_x0000_s1026" type="#_x0000_t32" style="position:absolute;margin-left:85.55pt;margin-top:83.15pt;width:125.5pt;height:44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 w:rsidR="00682396"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E1789" wp14:editId="78E99EA2">
                <wp:simplePos x="0" y="0"/>
                <wp:positionH relativeFrom="column">
                  <wp:posOffset>2680335</wp:posOffset>
                </wp:positionH>
                <wp:positionV relativeFrom="paragraph">
                  <wp:posOffset>1167130</wp:posOffset>
                </wp:positionV>
                <wp:extent cx="571500" cy="457200"/>
                <wp:effectExtent l="0" t="50800" r="6350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88EA1" id="Straight_x0020_Arrow_x0020_Connector_x0020_2" o:spid="_x0000_s1026" type="#_x0000_t32" style="position:absolute;margin-left:211.05pt;margin-top:91.9pt;width:45pt;height:3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  <w:r w:rsidR="00B4307A"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4673D301" wp14:editId="6472BA4F">
            <wp:extent cx="5939155" cy="1711325"/>
            <wp:effectExtent l="0" t="0" r="4445" b="0"/>
            <wp:docPr id="1" name="Picture 1" descr="/Users/josecovarrubias/Desktop/Screen Shot 2017-02-10 at 8.09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ecovarrubias/Desktop/Screen Shot 2017-02-10 at 8.09.5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17D6" w14:textId="77777777" w:rsidR="00682396" w:rsidRDefault="001B17E6" w:rsidP="001B17E6">
      <w:pPr>
        <w:contextualSpacing/>
        <w:jc w:val="center"/>
        <w:rPr>
          <w:rFonts w:ascii="Times New Roman" w:hAnsi="Times New Roman" w:cs="Times New Roman"/>
          <w:highlight w:val="yellow"/>
        </w:rPr>
      </w:pPr>
      <w:r w:rsidRPr="001B17E6">
        <w:rPr>
          <w:rFonts w:ascii="Times New Roman" w:hAnsi="Times New Roman" w:cs="Times New Roman"/>
          <w:highlight w:val="yellow"/>
        </w:rPr>
        <w:t>All these can be arrays, and they are part of the collectio</w:t>
      </w:r>
      <w:r w:rsidR="00682396">
        <w:rPr>
          <w:rFonts w:ascii="Times New Roman" w:hAnsi="Times New Roman" w:cs="Times New Roman"/>
          <w:highlight w:val="yellow"/>
        </w:rPr>
        <w:t xml:space="preserve">n </w:t>
      </w:r>
    </w:p>
    <w:p w14:paraId="24EB21CB" w14:textId="77777777" w:rsidR="00755840" w:rsidRDefault="00682396" w:rsidP="001B17E6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and they’re called INTERFACES</w:t>
      </w:r>
    </w:p>
    <w:p w14:paraId="6B7C334C" w14:textId="77777777" w:rsidR="00AC28C8" w:rsidRDefault="00AC28C8">
      <w:pPr>
        <w:contextualSpacing/>
        <w:rPr>
          <w:rFonts w:ascii="Times New Roman" w:hAnsi="Times New Roman" w:cs="Times New Roman"/>
        </w:rPr>
      </w:pPr>
    </w:p>
    <w:p w14:paraId="16C8E08D" w14:textId="77777777" w:rsidR="002E7EBA" w:rsidRDefault="002E7EB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they look like?</w:t>
      </w:r>
    </w:p>
    <w:p w14:paraId="335B311A" w14:textId="77777777" w:rsidR="002E7EBA" w:rsidRDefault="002E7EB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are they used?</w:t>
      </w:r>
      <w:r w:rsidR="0063127F">
        <w:rPr>
          <w:rFonts w:ascii="Times New Roman" w:hAnsi="Times New Roman" w:cs="Times New Roman"/>
        </w:rPr>
        <w:t xml:space="preserve"> </w:t>
      </w:r>
    </w:p>
    <w:p w14:paraId="4C778EE8" w14:textId="77777777" w:rsidR="002E7EBA" w:rsidRDefault="003826A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things to look for when using Java collections?</w:t>
      </w:r>
    </w:p>
    <w:p w14:paraId="21B239AB" w14:textId="77777777" w:rsidR="003826A4" w:rsidRDefault="003826A4">
      <w:pPr>
        <w:contextualSpacing/>
        <w:rPr>
          <w:rFonts w:ascii="Times New Roman" w:hAnsi="Times New Roman" w:cs="Times New Roman"/>
        </w:rPr>
      </w:pPr>
    </w:p>
    <w:p w14:paraId="4D5B115D" w14:textId="77777777" w:rsidR="003826A4" w:rsidRPr="007C758C" w:rsidRDefault="003826A4">
      <w:pPr>
        <w:contextualSpacing/>
        <w:rPr>
          <w:rFonts w:ascii="Times New Roman" w:hAnsi="Times New Roman" w:cs="Times New Roman"/>
        </w:rPr>
      </w:pPr>
    </w:p>
    <w:sectPr w:rsidR="003826A4" w:rsidRPr="007C758C" w:rsidSect="002A74C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F6FDC" w14:textId="77777777" w:rsidR="00D02239" w:rsidRDefault="00D02239" w:rsidP="00FA41B8">
      <w:r>
        <w:separator/>
      </w:r>
    </w:p>
  </w:endnote>
  <w:endnote w:type="continuationSeparator" w:id="0">
    <w:p w14:paraId="1D9A1CA7" w14:textId="77777777" w:rsidR="00D02239" w:rsidRDefault="00D02239" w:rsidP="00FA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A04A4" w14:textId="77777777" w:rsidR="0067381C" w:rsidRDefault="0067381C" w:rsidP="005D38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D0C671" w14:textId="77777777" w:rsidR="0067381C" w:rsidRDefault="0067381C" w:rsidP="006738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1A03F" w14:textId="77777777" w:rsidR="0067381C" w:rsidRDefault="0067381C" w:rsidP="005D38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223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3D71B2" w14:textId="77777777" w:rsidR="0067381C" w:rsidRDefault="0067381C" w:rsidP="0067381C">
    <w:pPr>
      <w:pStyle w:val="Footer"/>
      <w:ind w:right="360"/>
    </w:pPr>
    <w:r>
      <w:t>Covarrubias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D38E4" w14:textId="77777777" w:rsidR="00D02239" w:rsidRDefault="00D02239" w:rsidP="00FA41B8">
      <w:r>
        <w:separator/>
      </w:r>
    </w:p>
  </w:footnote>
  <w:footnote w:type="continuationSeparator" w:id="0">
    <w:p w14:paraId="77FA942A" w14:textId="77777777" w:rsidR="00D02239" w:rsidRDefault="00D02239" w:rsidP="00FA41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371E0" w14:textId="77777777" w:rsidR="00FA41B8" w:rsidRPr="007C758C" w:rsidRDefault="00FA41B8" w:rsidP="00FA41B8">
    <w:pPr>
      <w:pStyle w:val="Header"/>
      <w:jc w:val="center"/>
      <w:rPr>
        <w:rFonts w:ascii="Times New Roman" w:hAnsi="Times New Roman" w:cs="Times New Roman"/>
        <w:sz w:val="28"/>
      </w:rPr>
    </w:pPr>
    <w:r w:rsidRPr="007C758C">
      <w:rPr>
        <w:rFonts w:ascii="Times New Roman" w:hAnsi="Times New Roman" w:cs="Times New Roman"/>
        <w:sz w:val="28"/>
      </w:rPr>
      <w:t xml:space="preserve">CIT 360 </w:t>
    </w:r>
  </w:p>
  <w:p w14:paraId="39B48CE5" w14:textId="77777777" w:rsidR="00FA41B8" w:rsidRDefault="0067381C" w:rsidP="00FA41B8">
    <w:pPr>
      <w:pStyle w:val="Header"/>
      <w:jc w:val="center"/>
      <w:rPr>
        <w:rFonts w:ascii="Times New Roman" w:hAnsi="Times New Roman" w:cs="Times New Roman"/>
        <w:sz w:val="28"/>
      </w:rPr>
    </w:pPr>
    <w:r w:rsidRPr="007C758C">
      <w:rPr>
        <w:rFonts w:ascii="Times New Roman" w:hAnsi="Times New Roman" w:cs="Times New Roman"/>
        <w:sz w:val="28"/>
      </w:rPr>
      <w:t>Object Oriented Software Development</w:t>
    </w:r>
    <w:r w:rsidR="00A066FD">
      <w:rPr>
        <w:rFonts w:ascii="Times New Roman" w:hAnsi="Times New Roman" w:cs="Times New Roman"/>
        <w:sz w:val="28"/>
      </w:rPr>
      <w:t xml:space="preserve"> </w:t>
    </w:r>
  </w:p>
  <w:p w14:paraId="5E8E03F5" w14:textId="77777777" w:rsidR="00A066FD" w:rsidRPr="00A066FD" w:rsidRDefault="00A066FD" w:rsidP="00FA41B8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BA"/>
    <w:rsid w:val="00043BAD"/>
    <w:rsid w:val="00112A3F"/>
    <w:rsid w:val="001B17E6"/>
    <w:rsid w:val="0023622E"/>
    <w:rsid w:val="00285F71"/>
    <w:rsid w:val="0028699A"/>
    <w:rsid w:val="00287AE9"/>
    <w:rsid w:val="002A74C7"/>
    <w:rsid w:val="002D7312"/>
    <w:rsid w:val="002E7EBA"/>
    <w:rsid w:val="003826A4"/>
    <w:rsid w:val="00464531"/>
    <w:rsid w:val="004E36E2"/>
    <w:rsid w:val="00595FBA"/>
    <w:rsid w:val="0063127F"/>
    <w:rsid w:val="00665B3D"/>
    <w:rsid w:val="0067381C"/>
    <w:rsid w:val="00682396"/>
    <w:rsid w:val="006957F0"/>
    <w:rsid w:val="006A59E1"/>
    <w:rsid w:val="00741330"/>
    <w:rsid w:val="00755840"/>
    <w:rsid w:val="007C758C"/>
    <w:rsid w:val="00A066FD"/>
    <w:rsid w:val="00AC28C8"/>
    <w:rsid w:val="00B4307A"/>
    <w:rsid w:val="00B71D02"/>
    <w:rsid w:val="00D02239"/>
    <w:rsid w:val="00FA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8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1B8"/>
  </w:style>
  <w:style w:type="paragraph" w:styleId="Footer">
    <w:name w:val="footer"/>
    <w:basedOn w:val="Normal"/>
    <w:link w:val="FooterChar"/>
    <w:uiPriority w:val="99"/>
    <w:unhideWhenUsed/>
    <w:rsid w:val="00FA4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1B8"/>
  </w:style>
  <w:style w:type="character" w:styleId="PageNumber">
    <w:name w:val="page number"/>
    <w:basedOn w:val="DefaultParagraphFont"/>
    <w:uiPriority w:val="99"/>
    <w:semiHidden/>
    <w:unhideWhenUsed/>
    <w:rsid w:val="0067381C"/>
  </w:style>
  <w:style w:type="character" w:styleId="Hyperlink">
    <w:name w:val="Hyperlink"/>
    <w:basedOn w:val="DefaultParagraphFont"/>
    <w:uiPriority w:val="99"/>
    <w:unhideWhenUsed/>
    <w:rsid w:val="00755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docs.oracle.com/javase/tutorial/collections/intro/index.html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secovarrubias/Library/Group%20Containers/UBF8T346G9.Office/User%20Content.localized/Templates.localized/CIT%20360%20Object%20Oriented%20Software%20Develop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CIT 360 Object Oriented Software Development.dotx</Template>
  <TotalTime>36</TotalTime>
  <Pages>1</Pages>
  <Words>175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Covarrubias Luna, Jose</dc:creator>
  <cp:keywords/>
  <dc:description/>
  <cp:lastModifiedBy>Covarrubias Luna, Jose</cp:lastModifiedBy>
  <cp:revision>1</cp:revision>
  <dcterms:created xsi:type="dcterms:W3CDTF">2017-02-10T06:26:00Z</dcterms:created>
  <dcterms:modified xsi:type="dcterms:W3CDTF">2017-02-11T18:45:00Z</dcterms:modified>
</cp:coreProperties>
</file>