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476DD" w14:textId="77777777" w:rsidR="00165BD0" w:rsidRPr="00593F9A" w:rsidRDefault="00DA00DD" w:rsidP="00593F9A">
      <w:pPr>
        <w:contextualSpacing/>
        <w:rPr>
          <w:rFonts w:asciiTheme="minorHAnsi" w:hAnsiTheme="minorHAnsi"/>
          <w:b/>
          <w:color w:val="FF0000"/>
          <w:sz w:val="36"/>
        </w:rPr>
      </w:pPr>
      <w:r w:rsidRPr="00593F9A">
        <w:rPr>
          <w:rFonts w:asciiTheme="minorHAnsi" w:hAnsiTheme="minorHAnsi"/>
          <w:b/>
          <w:color w:val="FF0000"/>
          <w:sz w:val="36"/>
        </w:rPr>
        <w:t>JSON</w:t>
      </w:r>
    </w:p>
    <w:p w14:paraId="75B0D299" w14:textId="77777777" w:rsidR="00B14E05" w:rsidRPr="00593F9A" w:rsidRDefault="00B14E05" w:rsidP="00593F9A">
      <w:pPr>
        <w:contextualSpacing/>
        <w:rPr>
          <w:rFonts w:asciiTheme="minorHAnsi" w:hAnsiTheme="minorHAnsi"/>
          <w:color w:val="000000" w:themeColor="text1"/>
        </w:rPr>
      </w:pPr>
      <w:r w:rsidRPr="00593F9A">
        <w:rPr>
          <w:rFonts w:asciiTheme="minorHAnsi" w:hAnsiTheme="minorHAnsi"/>
          <w:color w:val="000000" w:themeColor="text1"/>
        </w:rPr>
        <w:t>What JSON stands for?</w:t>
      </w:r>
    </w:p>
    <w:p w14:paraId="1B8C4161" w14:textId="77777777" w:rsidR="00B14E05" w:rsidRPr="00593F9A" w:rsidRDefault="00B14E05" w:rsidP="00593F9A">
      <w:pPr>
        <w:contextualSpacing/>
        <w:rPr>
          <w:rFonts w:asciiTheme="minorHAnsi" w:hAnsiTheme="minorHAnsi"/>
          <w:color w:val="000000" w:themeColor="text1"/>
        </w:rPr>
      </w:pPr>
      <w:r w:rsidRPr="00593F9A">
        <w:rPr>
          <w:rFonts w:asciiTheme="minorHAnsi" w:hAnsiTheme="minorHAnsi"/>
          <w:color w:val="000000" w:themeColor="text1"/>
        </w:rPr>
        <w:t>It is JavaScript Object Notation.</w:t>
      </w:r>
    </w:p>
    <w:p w14:paraId="6EB4DB36" w14:textId="77777777" w:rsidR="00B14E05" w:rsidRPr="00593F9A" w:rsidRDefault="00B14E05" w:rsidP="00593F9A">
      <w:pPr>
        <w:contextualSpacing/>
        <w:rPr>
          <w:rFonts w:asciiTheme="minorHAnsi" w:hAnsiTheme="minorHAnsi"/>
          <w:color w:val="000000" w:themeColor="text1"/>
        </w:rPr>
      </w:pPr>
    </w:p>
    <w:p w14:paraId="2B4A9091" w14:textId="77777777" w:rsidR="003D4548" w:rsidRPr="00593F9A" w:rsidRDefault="001C69B1" w:rsidP="00593F9A">
      <w:pPr>
        <w:contextualSpacing/>
        <w:rPr>
          <w:rFonts w:asciiTheme="minorHAnsi" w:hAnsiTheme="minorHAnsi"/>
        </w:rPr>
      </w:pPr>
      <w:r w:rsidRPr="00593F9A">
        <w:rPr>
          <w:rFonts w:asciiTheme="minorHAnsi" w:hAnsiTheme="minorHAnsi"/>
        </w:rPr>
        <w:t>“</w:t>
      </w:r>
      <w:r w:rsidR="003D4548" w:rsidRPr="00593F9A">
        <w:rPr>
          <w:rFonts w:asciiTheme="minorHAnsi" w:hAnsiTheme="minorHAnsi"/>
        </w:rPr>
        <w:t>Exchanging Data</w:t>
      </w:r>
      <w:r w:rsidRPr="00593F9A">
        <w:rPr>
          <w:rFonts w:asciiTheme="minorHAnsi" w:hAnsiTheme="minorHAnsi"/>
        </w:rPr>
        <w:t>:</w:t>
      </w:r>
    </w:p>
    <w:p w14:paraId="6698DE85" w14:textId="77777777" w:rsidR="003D4548" w:rsidRPr="007973BA" w:rsidRDefault="003D4548" w:rsidP="00593F9A">
      <w:pPr>
        <w:contextualSpacing/>
        <w:rPr>
          <w:rFonts w:asciiTheme="minorHAnsi" w:hAnsiTheme="minorHAnsi"/>
          <w:b/>
          <w:u w:val="single"/>
        </w:rPr>
      </w:pPr>
      <w:r w:rsidRPr="007973BA">
        <w:rPr>
          <w:rFonts w:asciiTheme="minorHAnsi" w:hAnsiTheme="minorHAnsi"/>
          <w:b/>
          <w:u w:val="single"/>
        </w:rPr>
        <w:t>When exchanging data between a browser and a server, the data can only be text.</w:t>
      </w:r>
    </w:p>
    <w:p w14:paraId="119D77F9" w14:textId="77777777" w:rsidR="003D4548" w:rsidRPr="00593F9A" w:rsidRDefault="003D4548" w:rsidP="00593F9A">
      <w:pPr>
        <w:ind w:left="720"/>
        <w:contextualSpacing/>
        <w:rPr>
          <w:rFonts w:asciiTheme="minorHAnsi" w:hAnsiTheme="minorHAnsi"/>
        </w:rPr>
      </w:pPr>
      <w:r w:rsidRPr="00593F9A">
        <w:rPr>
          <w:rFonts w:asciiTheme="minorHAnsi" w:hAnsiTheme="minorHAnsi"/>
        </w:rPr>
        <w:t>JSON is text, and we can convert any JavaScript object into JSON, and send JSON to the server.</w:t>
      </w:r>
    </w:p>
    <w:p w14:paraId="61105542" w14:textId="77777777" w:rsidR="003D4548" w:rsidRPr="00593F9A" w:rsidRDefault="003D4548" w:rsidP="00593F9A">
      <w:pPr>
        <w:ind w:left="720"/>
        <w:contextualSpacing/>
        <w:rPr>
          <w:rFonts w:asciiTheme="minorHAnsi" w:hAnsiTheme="minorHAnsi"/>
        </w:rPr>
      </w:pPr>
      <w:r w:rsidRPr="00593F9A">
        <w:rPr>
          <w:rFonts w:asciiTheme="minorHAnsi" w:hAnsiTheme="minorHAnsi"/>
        </w:rPr>
        <w:t>We can also convert any JSON received from the server into JavaScript objects.</w:t>
      </w:r>
    </w:p>
    <w:p w14:paraId="4AA3C1F5" w14:textId="77777777" w:rsidR="00B216AC" w:rsidRPr="00593F9A" w:rsidRDefault="003D4548" w:rsidP="00593F9A">
      <w:pPr>
        <w:ind w:left="720"/>
        <w:contextualSpacing/>
        <w:rPr>
          <w:rFonts w:asciiTheme="minorHAnsi" w:hAnsiTheme="minorHAnsi"/>
        </w:rPr>
      </w:pPr>
      <w:r w:rsidRPr="00593F9A">
        <w:rPr>
          <w:rFonts w:asciiTheme="minorHAnsi" w:hAnsiTheme="minorHAnsi"/>
        </w:rPr>
        <w:t>This way we can work with the data as JavaScript objects, with no complicated parsing and translations</w:t>
      </w:r>
      <w:r w:rsidR="001C69B1" w:rsidRPr="00593F9A">
        <w:rPr>
          <w:rFonts w:asciiTheme="minorHAnsi" w:hAnsiTheme="minorHAnsi"/>
        </w:rPr>
        <w:t>”</w:t>
      </w:r>
      <w:r w:rsidRPr="00593F9A">
        <w:rPr>
          <w:rFonts w:asciiTheme="minorHAnsi" w:hAnsiTheme="minorHAnsi"/>
        </w:rPr>
        <w:t xml:space="preserve"> </w:t>
      </w:r>
      <w:r w:rsidR="0053716E" w:rsidRPr="00593F9A">
        <w:rPr>
          <w:rFonts w:asciiTheme="minorHAnsi" w:hAnsiTheme="minorHAnsi"/>
        </w:rPr>
        <w:t>(w3schools.com).</w:t>
      </w:r>
    </w:p>
    <w:p w14:paraId="0754ACF3" w14:textId="77777777" w:rsidR="00B5103E" w:rsidRPr="00593F9A" w:rsidRDefault="00B5103E" w:rsidP="00593F9A">
      <w:pPr>
        <w:ind w:left="720"/>
        <w:contextualSpacing/>
        <w:rPr>
          <w:rFonts w:asciiTheme="minorHAnsi" w:hAnsiTheme="minorHAnsi"/>
        </w:rPr>
      </w:pPr>
    </w:p>
    <w:p w14:paraId="567B8AB1" w14:textId="77777777" w:rsidR="00B216AC" w:rsidRPr="00593F9A" w:rsidRDefault="00B216AC" w:rsidP="00593F9A">
      <w:pPr>
        <w:contextualSpacing/>
        <w:rPr>
          <w:rFonts w:asciiTheme="minorHAnsi" w:hAnsiTheme="minorHAnsi" w:cstheme="minorBidi"/>
          <w:b/>
          <w:sz w:val="28"/>
        </w:rPr>
      </w:pPr>
      <w:r w:rsidRPr="00593F9A">
        <w:rPr>
          <w:rFonts w:asciiTheme="minorHAnsi" w:hAnsiTheme="minorHAnsi"/>
          <w:b/>
          <w:sz w:val="28"/>
        </w:rPr>
        <w:t>“</w:t>
      </w:r>
      <w:r w:rsidRPr="00593F9A">
        <w:rPr>
          <w:rFonts w:asciiTheme="minorHAnsi" w:hAnsiTheme="minorHAnsi" w:cstheme="minorBidi"/>
          <w:b/>
          <w:sz w:val="28"/>
        </w:rPr>
        <w:t>Why use JSON?</w:t>
      </w:r>
      <w:bookmarkStart w:id="0" w:name="_GoBack"/>
      <w:bookmarkEnd w:id="0"/>
    </w:p>
    <w:p w14:paraId="5C848CC7" w14:textId="77777777" w:rsidR="00B216AC" w:rsidRPr="00593F9A" w:rsidRDefault="00B216AC" w:rsidP="00593F9A">
      <w:pPr>
        <w:ind w:left="720"/>
        <w:contextualSpacing/>
        <w:rPr>
          <w:rFonts w:asciiTheme="minorHAnsi" w:hAnsiTheme="minorHAnsi"/>
        </w:rPr>
      </w:pPr>
      <w:r w:rsidRPr="00593F9A">
        <w:rPr>
          <w:rFonts w:asciiTheme="minorHAnsi" w:hAnsiTheme="minorHAnsi"/>
        </w:rPr>
        <w:t>Since the JSON format is text only, it can easily be sent to and from a server, and used as a data format by any programming language.</w:t>
      </w:r>
    </w:p>
    <w:p w14:paraId="64199E62" w14:textId="77777777" w:rsidR="00B216AC" w:rsidRPr="00593F9A" w:rsidRDefault="00B216AC" w:rsidP="00593F9A">
      <w:pPr>
        <w:ind w:left="720"/>
        <w:contextualSpacing/>
        <w:rPr>
          <w:rFonts w:asciiTheme="minorHAnsi" w:hAnsiTheme="minorHAnsi"/>
        </w:rPr>
      </w:pPr>
      <w:r w:rsidRPr="00593F9A">
        <w:rPr>
          <w:rFonts w:asciiTheme="minorHAnsi" w:hAnsiTheme="minorHAnsi"/>
        </w:rPr>
        <w:t xml:space="preserve">JavaScript has a </w:t>
      </w:r>
      <w:r w:rsidR="00104B39" w:rsidRPr="00593F9A">
        <w:rPr>
          <w:rFonts w:asciiTheme="minorHAnsi" w:hAnsiTheme="minorHAnsi"/>
        </w:rPr>
        <w:t>built-in</w:t>
      </w:r>
      <w:r w:rsidRPr="00593F9A">
        <w:rPr>
          <w:rFonts w:asciiTheme="minorHAnsi" w:hAnsiTheme="minorHAnsi"/>
        </w:rPr>
        <w:t xml:space="preserve"> function to convert a string, written in JSON format, into native JavaScript objects:</w:t>
      </w:r>
    </w:p>
    <w:p w14:paraId="45DE0B9D" w14:textId="3AD2393E" w:rsidR="00B216AC" w:rsidRPr="00A438D5" w:rsidRDefault="00B216AC" w:rsidP="00593F9A">
      <w:pPr>
        <w:ind w:left="720"/>
        <w:contextualSpacing/>
        <w:rPr>
          <w:rFonts w:ascii="Courier New" w:hAnsi="Courier New" w:cs="Courier New"/>
          <w:color w:val="FF0000"/>
        </w:rPr>
      </w:pPr>
      <w:r w:rsidRPr="00A438D5">
        <w:rPr>
          <w:rFonts w:ascii="Courier New" w:hAnsi="Courier New" w:cs="Courier New"/>
          <w:color w:val="FF0000"/>
        </w:rPr>
        <w:t>JSON.parse()</w:t>
      </w:r>
      <w:r w:rsidR="00A438D5" w:rsidRPr="00A438D5">
        <w:rPr>
          <w:rFonts w:ascii="Courier New" w:hAnsi="Courier New" w:cs="Courier New"/>
          <w:color w:val="FF0000"/>
        </w:rPr>
        <w:t>;</w:t>
      </w:r>
    </w:p>
    <w:p w14:paraId="72706318" w14:textId="77777777" w:rsidR="00B5103E" w:rsidRDefault="00B216AC" w:rsidP="00593F9A">
      <w:pPr>
        <w:ind w:left="720"/>
        <w:contextualSpacing/>
        <w:rPr>
          <w:rFonts w:asciiTheme="minorHAnsi" w:hAnsiTheme="minorHAnsi"/>
        </w:rPr>
      </w:pPr>
      <w:r w:rsidRPr="00593F9A">
        <w:rPr>
          <w:rFonts w:asciiTheme="minorHAnsi" w:hAnsiTheme="minorHAnsi"/>
        </w:rPr>
        <w:t>So, if you receive data from a server, in JSON format, you can use it l</w:t>
      </w:r>
      <w:r w:rsidR="00104B39" w:rsidRPr="00593F9A">
        <w:rPr>
          <w:rFonts w:asciiTheme="minorHAnsi" w:hAnsiTheme="minorHAnsi"/>
        </w:rPr>
        <w:t xml:space="preserve">ike any other JavaScript object” </w:t>
      </w:r>
      <w:r w:rsidR="003D4548" w:rsidRPr="00593F9A">
        <w:rPr>
          <w:rFonts w:asciiTheme="minorHAnsi" w:hAnsiTheme="minorHAnsi"/>
        </w:rPr>
        <w:t>(w3schools</w:t>
      </w:r>
      <w:r w:rsidR="001C69B1" w:rsidRPr="00593F9A">
        <w:rPr>
          <w:rFonts w:asciiTheme="minorHAnsi" w:hAnsiTheme="minorHAnsi"/>
        </w:rPr>
        <w:t>.com</w:t>
      </w:r>
      <w:r w:rsidR="003D4548" w:rsidRPr="00593F9A">
        <w:rPr>
          <w:rFonts w:asciiTheme="minorHAnsi" w:hAnsiTheme="minorHAnsi"/>
        </w:rPr>
        <w:t>).</w:t>
      </w:r>
    </w:p>
    <w:p w14:paraId="1E357581" w14:textId="51BE0651" w:rsidR="00555744" w:rsidRDefault="00555744" w:rsidP="00593F9A">
      <w:pPr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On the other hand, if you need to send </w:t>
      </w:r>
      <w:r w:rsidR="00A438D5">
        <w:rPr>
          <w:rFonts w:asciiTheme="minorHAnsi" w:hAnsiTheme="minorHAnsi"/>
        </w:rPr>
        <w:t>a JavaScript object to a server it has to be as a string, and to do that you have to use the:</w:t>
      </w:r>
    </w:p>
    <w:p w14:paraId="050FFF33" w14:textId="1C95D327" w:rsidR="00A438D5" w:rsidRPr="00A438D5" w:rsidRDefault="00A438D5" w:rsidP="00593F9A">
      <w:pPr>
        <w:ind w:left="720"/>
        <w:contextualSpacing/>
        <w:rPr>
          <w:rFonts w:ascii="Courier New" w:hAnsi="Courier New" w:cs="Courier New"/>
          <w:color w:val="FF0000"/>
        </w:rPr>
      </w:pPr>
      <w:r w:rsidRPr="00A438D5">
        <w:rPr>
          <w:rFonts w:ascii="Courier New" w:hAnsi="Courier New" w:cs="Courier New"/>
          <w:color w:val="FF0000"/>
        </w:rPr>
        <w:t>JSON.stringify();</w:t>
      </w:r>
    </w:p>
    <w:p w14:paraId="5C96807C" w14:textId="77777777" w:rsidR="00B5103E" w:rsidRPr="00593F9A" w:rsidRDefault="00B5103E" w:rsidP="00593F9A">
      <w:pPr>
        <w:ind w:left="720"/>
        <w:contextualSpacing/>
        <w:rPr>
          <w:rFonts w:asciiTheme="minorHAnsi" w:hAnsiTheme="minorHAnsi"/>
        </w:rPr>
      </w:pPr>
    </w:p>
    <w:p w14:paraId="304CB785" w14:textId="77777777" w:rsidR="009731A4" w:rsidRDefault="009731A4" w:rsidP="00593F9A">
      <w:pPr>
        <w:contextualSpacing/>
        <w:rPr>
          <w:rFonts w:asciiTheme="minorHAnsi" w:hAnsiTheme="minorHAnsi"/>
          <w:b/>
          <w:sz w:val="28"/>
        </w:rPr>
      </w:pPr>
    </w:p>
    <w:p w14:paraId="67EBD647" w14:textId="77777777" w:rsidR="009731A4" w:rsidRDefault="009731A4">
      <w:pPr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br w:type="page"/>
      </w:r>
    </w:p>
    <w:p w14:paraId="14CBFD20" w14:textId="0A2927E3" w:rsidR="00B14E05" w:rsidRPr="00593F9A" w:rsidRDefault="00B5103E" w:rsidP="00593F9A">
      <w:pPr>
        <w:contextualSpacing/>
        <w:rPr>
          <w:rFonts w:asciiTheme="minorHAnsi" w:hAnsiTheme="minorHAnsi"/>
        </w:rPr>
      </w:pPr>
      <w:r w:rsidRPr="00593F9A">
        <w:rPr>
          <w:rFonts w:asciiTheme="minorHAnsi" w:hAnsiTheme="minorHAnsi"/>
          <w:b/>
          <w:sz w:val="28"/>
        </w:rPr>
        <w:lastRenderedPageBreak/>
        <w:t>How is JSON different from JavaScript?</w:t>
      </w:r>
      <w:r w:rsidR="0053716E" w:rsidRPr="00593F9A">
        <w:rPr>
          <w:rFonts w:asciiTheme="minorHAnsi" w:hAnsiTheme="minorHAnsi"/>
        </w:rPr>
        <w:t xml:space="preserve"> </w:t>
      </w:r>
    </w:p>
    <w:p w14:paraId="70BA7390" w14:textId="77777777" w:rsidR="00406390" w:rsidRPr="00593F9A" w:rsidRDefault="00406390" w:rsidP="00593F9A">
      <w:pPr>
        <w:contextualSpacing/>
        <w:rPr>
          <w:rFonts w:asciiTheme="minorHAnsi" w:hAnsiTheme="minorHAnsi"/>
        </w:rPr>
      </w:pPr>
      <w:r w:rsidRPr="00593F9A">
        <w:rPr>
          <w:rFonts w:asciiTheme="minorHAnsi" w:hAnsiTheme="minorHAnsi"/>
        </w:rPr>
        <w:t xml:space="preserve">(Information source </w:t>
      </w:r>
      <w:hyperlink r:id="rId7" w:history="1">
        <w:r w:rsidRPr="00593F9A">
          <w:rPr>
            <w:rStyle w:val="Hyperlink"/>
            <w:rFonts w:asciiTheme="minorHAnsi" w:hAnsiTheme="minorHAnsi"/>
          </w:rPr>
          <w:t>www.w3schools.com</w:t>
        </w:r>
      </w:hyperlink>
      <w:r w:rsidRPr="00593F9A">
        <w:rPr>
          <w:rFonts w:asciiTheme="minorHAnsi" w:hAnsiTheme="minorHAnsi"/>
        </w:rPr>
        <w:t xml:space="preserve">) </w:t>
      </w:r>
    </w:p>
    <w:p w14:paraId="3BF04B55" w14:textId="77777777" w:rsidR="00406390" w:rsidRPr="00593F9A" w:rsidRDefault="00406390" w:rsidP="00593F9A">
      <w:pPr>
        <w:contextualSpacing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4135"/>
      </w:tblGrid>
      <w:tr w:rsidR="00E32DD5" w:rsidRPr="00593F9A" w14:paraId="0D0CE346" w14:textId="77777777" w:rsidTr="00E32DD5">
        <w:tc>
          <w:tcPr>
            <w:tcW w:w="5215" w:type="dxa"/>
          </w:tcPr>
          <w:p w14:paraId="0C86C4A3" w14:textId="77777777" w:rsidR="0053716E" w:rsidRPr="00593F9A" w:rsidRDefault="00C65AD3" w:rsidP="00593F9A">
            <w:pPr>
              <w:contextualSpacing/>
              <w:jc w:val="center"/>
              <w:rPr>
                <w:rFonts w:asciiTheme="minorHAnsi" w:hAnsiTheme="minorHAnsi"/>
                <w:b/>
                <w:sz w:val="28"/>
              </w:rPr>
            </w:pPr>
            <w:r w:rsidRPr="00593F9A">
              <w:rPr>
                <w:rFonts w:asciiTheme="minorHAnsi" w:hAnsiTheme="minorHAnsi"/>
                <w:b/>
                <w:sz w:val="28"/>
              </w:rPr>
              <w:t>JSON</w:t>
            </w:r>
          </w:p>
        </w:tc>
        <w:tc>
          <w:tcPr>
            <w:tcW w:w="4135" w:type="dxa"/>
          </w:tcPr>
          <w:p w14:paraId="29326301" w14:textId="77777777" w:rsidR="0053716E" w:rsidRPr="00593F9A" w:rsidRDefault="00C65AD3" w:rsidP="00593F9A">
            <w:pPr>
              <w:contextualSpacing/>
              <w:jc w:val="center"/>
              <w:rPr>
                <w:rFonts w:asciiTheme="minorHAnsi" w:hAnsiTheme="minorHAnsi"/>
                <w:b/>
                <w:sz w:val="28"/>
              </w:rPr>
            </w:pPr>
            <w:r w:rsidRPr="00593F9A">
              <w:rPr>
                <w:rFonts w:asciiTheme="minorHAnsi" w:hAnsiTheme="minorHAnsi"/>
                <w:b/>
                <w:sz w:val="28"/>
              </w:rPr>
              <w:t>JavaScript</w:t>
            </w:r>
          </w:p>
        </w:tc>
      </w:tr>
      <w:tr w:rsidR="00E32DD5" w:rsidRPr="00501A74" w14:paraId="7568A32E" w14:textId="77777777" w:rsidTr="00E32DD5">
        <w:tc>
          <w:tcPr>
            <w:tcW w:w="5215" w:type="dxa"/>
          </w:tcPr>
          <w:p w14:paraId="4277B9F7" w14:textId="77777777" w:rsidR="000E5B2B" w:rsidRPr="000E5B2B" w:rsidRDefault="000E5B2B" w:rsidP="00593F9A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asciiTheme="minorHAnsi" w:eastAsia="Times New Roman" w:hAnsiTheme="minorHAnsi"/>
                <w:color w:val="000000"/>
              </w:rPr>
            </w:pPr>
            <w:r w:rsidRPr="000E5B2B">
              <w:rPr>
                <w:rFonts w:asciiTheme="minorHAnsi" w:eastAsia="Times New Roman" w:hAnsiTheme="minorHAnsi"/>
                <w:color w:val="000000"/>
              </w:rPr>
              <w:t>Data is in name/value pairs</w:t>
            </w:r>
          </w:p>
          <w:p w14:paraId="062601CA" w14:textId="77777777" w:rsidR="000E5B2B" w:rsidRPr="000E5B2B" w:rsidRDefault="000E5B2B" w:rsidP="00593F9A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asciiTheme="minorHAnsi" w:eastAsia="Times New Roman" w:hAnsiTheme="minorHAnsi"/>
                <w:color w:val="000000"/>
              </w:rPr>
            </w:pPr>
            <w:r w:rsidRPr="000E5B2B">
              <w:rPr>
                <w:rFonts w:asciiTheme="minorHAnsi" w:eastAsia="Times New Roman" w:hAnsiTheme="minorHAnsi"/>
                <w:color w:val="000000"/>
              </w:rPr>
              <w:t>Data is separated by commas</w:t>
            </w:r>
          </w:p>
          <w:p w14:paraId="7B1F59AD" w14:textId="06C0E349" w:rsidR="000E5B2B" w:rsidRPr="000E5B2B" w:rsidRDefault="000E5B2B" w:rsidP="00593F9A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asciiTheme="minorHAnsi" w:eastAsia="Times New Roman" w:hAnsiTheme="minorHAnsi"/>
                <w:color w:val="000000"/>
              </w:rPr>
            </w:pPr>
            <w:r w:rsidRPr="000E5B2B">
              <w:rPr>
                <w:rFonts w:asciiTheme="minorHAnsi" w:eastAsia="Times New Roman" w:hAnsiTheme="minorHAnsi"/>
                <w:color w:val="000000"/>
              </w:rPr>
              <w:t>Curly braces hold objects</w:t>
            </w:r>
            <w:r w:rsidR="00876D0B" w:rsidRPr="00501A74">
              <w:rPr>
                <w:rFonts w:asciiTheme="minorHAnsi" w:eastAsia="Times New Roman" w:hAnsiTheme="minorHAnsi"/>
                <w:color w:val="000000"/>
              </w:rPr>
              <w:t xml:space="preserve"> { }</w:t>
            </w:r>
          </w:p>
          <w:p w14:paraId="3133543A" w14:textId="77777777" w:rsidR="0053716E" w:rsidRPr="00501A74" w:rsidRDefault="000E5B2B" w:rsidP="00593F9A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asciiTheme="minorHAnsi" w:eastAsia="Times New Roman" w:hAnsiTheme="minorHAnsi"/>
                <w:color w:val="000000"/>
              </w:rPr>
            </w:pPr>
            <w:r w:rsidRPr="000E5B2B">
              <w:rPr>
                <w:rFonts w:asciiTheme="minorHAnsi" w:eastAsia="Times New Roman" w:hAnsiTheme="minorHAnsi"/>
                <w:color w:val="000000"/>
              </w:rPr>
              <w:t>Square brackets hold arrays</w:t>
            </w:r>
            <w:r w:rsidR="00876D0B" w:rsidRPr="00501A74">
              <w:rPr>
                <w:rFonts w:asciiTheme="minorHAnsi" w:eastAsia="Times New Roman" w:hAnsiTheme="minorHAnsi"/>
                <w:color w:val="000000"/>
              </w:rPr>
              <w:t xml:space="preserve"> [ ]</w:t>
            </w:r>
            <w:r w:rsidR="002D14C1" w:rsidRPr="00501A74">
              <w:rPr>
                <w:rFonts w:asciiTheme="minorHAnsi" w:eastAsia="Times New Roman" w:hAnsiTheme="minorHAnsi"/>
                <w:color w:val="000000"/>
              </w:rPr>
              <w:t xml:space="preserve"> </w:t>
            </w:r>
          </w:p>
          <w:p w14:paraId="4B22D432" w14:textId="77777777" w:rsidR="00D337ED" w:rsidRPr="00501A74" w:rsidRDefault="005A35DF" w:rsidP="00593F9A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asciiTheme="minorHAnsi" w:eastAsia="Times New Roman" w:hAnsiTheme="minorHAnsi"/>
                <w:color w:val="000000"/>
              </w:rPr>
            </w:pPr>
            <w:r w:rsidRPr="00501A74">
              <w:rPr>
                <w:rFonts w:asciiTheme="minorHAnsi" w:eastAsia="Times New Roman" w:hAnsiTheme="minorHAnsi"/>
                <w:color w:val="000000"/>
              </w:rPr>
              <w:t xml:space="preserve">It doesn’t accept functions, if there are they will be removed, both the key and its value. </w:t>
            </w:r>
          </w:p>
          <w:p w14:paraId="7CC043FF" w14:textId="3F756402" w:rsidR="00BC497F" w:rsidRPr="00501A74" w:rsidRDefault="00BC497F" w:rsidP="00593F9A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asciiTheme="minorHAnsi" w:eastAsia="Times New Roman" w:hAnsiTheme="minorHAnsi"/>
                <w:color w:val="000000"/>
              </w:rPr>
            </w:pPr>
            <w:r w:rsidRPr="00501A74">
              <w:rPr>
                <w:rFonts w:asciiTheme="minorHAnsi" w:eastAsia="Times New Roman" w:hAnsiTheme="minorHAnsi"/>
                <w:color w:val="000000"/>
              </w:rPr>
              <w:t xml:space="preserve">Date is not allowed, if needed you will have to convert it to </w:t>
            </w:r>
            <w:r w:rsidR="00501A74" w:rsidRPr="00501A74">
              <w:rPr>
                <w:rFonts w:asciiTheme="minorHAnsi" w:eastAsia="Times New Roman" w:hAnsiTheme="minorHAnsi"/>
                <w:color w:val="000000"/>
              </w:rPr>
              <w:t>J</w:t>
            </w:r>
            <w:r w:rsidR="0067684C">
              <w:rPr>
                <w:rFonts w:asciiTheme="minorHAnsi" w:eastAsia="Times New Roman" w:hAnsiTheme="minorHAnsi"/>
                <w:color w:val="000000"/>
              </w:rPr>
              <w:t>ava</w:t>
            </w:r>
            <w:r w:rsidR="00501A74" w:rsidRPr="00501A74">
              <w:rPr>
                <w:rFonts w:asciiTheme="minorHAnsi" w:eastAsia="Times New Roman" w:hAnsiTheme="minorHAnsi"/>
                <w:color w:val="000000"/>
              </w:rPr>
              <w:t>S</w:t>
            </w:r>
            <w:r w:rsidR="0067684C">
              <w:rPr>
                <w:rFonts w:asciiTheme="minorHAnsi" w:eastAsia="Times New Roman" w:hAnsiTheme="minorHAnsi"/>
                <w:color w:val="000000"/>
              </w:rPr>
              <w:t>cript</w:t>
            </w:r>
            <w:r w:rsidR="00501A74" w:rsidRPr="00501A74">
              <w:rPr>
                <w:rFonts w:asciiTheme="minorHAnsi" w:eastAsia="Times New Roman" w:hAnsiTheme="minorHAnsi"/>
                <w:color w:val="000000"/>
              </w:rPr>
              <w:t xml:space="preserve"> object.</w:t>
            </w:r>
          </w:p>
        </w:tc>
        <w:tc>
          <w:tcPr>
            <w:tcW w:w="4135" w:type="dxa"/>
          </w:tcPr>
          <w:p w14:paraId="0CB824A1" w14:textId="77777777" w:rsidR="0053716E" w:rsidRPr="00501A74" w:rsidRDefault="00181E73" w:rsidP="005F474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501A74">
              <w:rPr>
                <w:rFonts w:asciiTheme="minorHAnsi" w:hAnsiTheme="minorHAnsi"/>
              </w:rPr>
              <w:t>Keys (names) don’t have to be written with double quotes.</w:t>
            </w:r>
          </w:p>
          <w:p w14:paraId="76FD7B1B" w14:textId="6FDAD793" w:rsidR="00181E73" w:rsidRPr="00501A74" w:rsidRDefault="007973BA" w:rsidP="005F474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501A74">
              <w:rPr>
                <w:rFonts w:asciiTheme="minorHAnsi" w:hAnsiTheme="minorHAnsi"/>
              </w:rPr>
              <w:t>Can use single quotes.</w:t>
            </w:r>
          </w:p>
        </w:tc>
      </w:tr>
      <w:tr w:rsidR="00E32DD5" w:rsidRPr="00501A74" w14:paraId="1049E3F2" w14:textId="77777777" w:rsidTr="00E32DD5">
        <w:tc>
          <w:tcPr>
            <w:tcW w:w="5215" w:type="dxa"/>
          </w:tcPr>
          <w:p w14:paraId="02ECB583" w14:textId="77777777" w:rsidR="00B87562" w:rsidRPr="00501A74" w:rsidRDefault="00B87562" w:rsidP="00D36B91">
            <w:pPr>
              <w:contextualSpacing/>
              <w:jc w:val="center"/>
              <w:rPr>
                <w:rFonts w:asciiTheme="minorHAnsi" w:hAnsiTheme="minorHAnsi"/>
              </w:rPr>
            </w:pPr>
          </w:p>
          <w:p w14:paraId="3F97412D" w14:textId="77777777" w:rsidR="0053716E" w:rsidRPr="00501A74" w:rsidRDefault="00D36B91" w:rsidP="00D36B91">
            <w:pPr>
              <w:contextualSpacing/>
              <w:jc w:val="center"/>
              <w:rPr>
                <w:rFonts w:asciiTheme="minorHAnsi" w:hAnsiTheme="minorHAnsi"/>
              </w:rPr>
            </w:pPr>
            <w:r w:rsidRPr="00501A74">
              <w:rPr>
                <w:rFonts w:asciiTheme="minorHAnsi" w:hAnsiTheme="minorHAnsi"/>
              </w:rPr>
              <w:t>{ “name” : “</w:t>
            </w:r>
            <w:r w:rsidR="00E63844" w:rsidRPr="00501A74">
              <w:rPr>
                <w:rFonts w:asciiTheme="minorHAnsi" w:hAnsiTheme="minorHAnsi"/>
              </w:rPr>
              <w:t>value”</w:t>
            </w:r>
            <w:r w:rsidR="00A474D1" w:rsidRPr="00501A74">
              <w:rPr>
                <w:rFonts w:asciiTheme="minorHAnsi" w:hAnsiTheme="minorHAnsi"/>
              </w:rPr>
              <w:t>, “whatever” : “thing”</w:t>
            </w:r>
            <w:r w:rsidR="00E63844" w:rsidRPr="00501A74">
              <w:rPr>
                <w:rFonts w:asciiTheme="minorHAnsi" w:hAnsiTheme="minorHAnsi"/>
              </w:rPr>
              <w:t xml:space="preserve"> </w:t>
            </w:r>
            <w:r w:rsidRPr="00501A74">
              <w:rPr>
                <w:rFonts w:asciiTheme="minorHAnsi" w:hAnsiTheme="minorHAnsi"/>
              </w:rPr>
              <w:t>}</w:t>
            </w:r>
          </w:p>
          <w:p w14:paraId="4A491CF6" w14:textId="7ABE7DEF" w:rsidR="00D7052D" w:rsidRPr="00501A74" w:rsidRDefault="00D7052D" w:rsidP="00E32DD5">
            <w:pPr>
              <w:contextualSpacing/>
              <w:jc w:val="center"/>
              <w:rPr>
                <w:rFonts w:asciiTheme="minorHAnsi" w:hAnsiTheme="minorHAnsi"/>
              </w:rPr>
            </w:pPr>
          </w:p>
        </w:tc>
        <w:tc>
          <w:tcPr>
            <w:tcW w:w="4135" w:type="dxa"/>
          </w:tcPr>
          <w:p w14:paraId="4DFC0821" w14:textId="77777777" w:rsidR="00B87562" w:rsidRPr="00501A74" w:rsidRDefault="00B87562" w:rsidP="00D36B91">
            <w:pPr>
              <w:contextualSpacing/>
              <w:jc w:val="center"/>
              <w:rPr>
                <w:rFonts w:asciiTheme="minorHAnsi" w:hAnsiTheme="minorHAnsi"/>
              </w:rPr>
            </w:pPr>
          </w:p>
          <w:p w14:paraId="71E8EFF1" w14:textId="3B7AFFE5" w:rsidR="0053716E" w:rsidRPr="00501A74" w:rsidRDefault="00E63844" w:rsidP="00D36B91">
            <w:pPr>
              <w:contextualSpacing/>
              <w:jc w:val="center"/>
              <w:rPr>
                <w:rFonts w:asciiTheme="minorHAnsi" w:hAnsiTheme="minorHAnsi"/>
              </w:rPr>
            </w:pPr>
            <w:r w:rsidRPr="00501A74">
              <w:rPr>
                <w:rFonts w:asciiTheme="minorHAnsi" w:hAnsiTheme="minorHAnsi"/>
              </w:rPr>
              <w:t xml:space="preserve">{ name : “value” </w:t>
            </w:r>
            <w:r w:rsidR="006C270F" w:rsidRPr="00501A74">
              <w:rPr>
                <w:rFonts w:asciiTheme="minorHAnsi" w:hAnsiTheme="minorHAnsi"/>
              </w:rPr>
              <w:t>, also : ’singleQuotes’</w:t>
            </w:r>
            <w:r w:rsidRPr="00501A74">
              <w:rPr>
                <w:rFonts w:asciiTheme="minorHAnsi" w:hAnsiTheme="minorHAnsi"/>
              </w:rPr>
              <w:t>}</w:t>
            </w:r>
          </w:p>
        </w:tc>
      </w:tr>
      <w:tr w:rsidR="00E32DD5" w:rsidRPr="00501A74" w14:paraId="32CF24D9" w14:textId="77777777" w:rsidTr="00E32DD5">
        <w:tc>
          <w:tcPr>
            <w:tcW w:w="5215" w:type="dxa"/>
          </w:tcPr>
          <w:p w14:paraId="027500CF" w14:textId="77777777" w:rsidR="006869BA" w:rsidRPr="00501A74" w:rsidRDefault="006869BA" w:rsidP="006869BA">
            <w:pPr>
              <w:contextualSpacing/>
              <w:rPr>
                <w:rFonts w:asciiTheme="minorHAnsi" w:hAnsiTheme="minorHAnsi"/>
              </w:rPr>
            </w:pPr>
            <w:r w:rsidRPr="00501A74">
              <w:rPr>
                <w:rFonts w:asciiTheme="minorHAnsi" w:hAnsiTheme="minorHAnsi"/>
              </w:rPr>
              <w:t xml:space="preserve">Data type: </w:t>
            </w:r>
          </w:p>
          <w:p w14:paraId="51BC5056" w14:textId="77777777" w:rsidR="00E35629" w:rsidRPr="00501A74" w:rsidRDefault="00E35629" w:rsidP="00E35629">
            <w:pPr>
              <w:numPr>
                <w:ilvl w:val="0"/>
                <w:numId w:val="2"/>
              </w:numPr>
              <w:contextualSpacing/>
              <w:rPr>
                <w:rFonts w:asciiTheme="minorHAnsi" w:hAnsiTheme="minorHAnsi"/>
              </w:rPr>
            </w:pPr>
            <w:r w:rsidRPr="00501A74">
              <w:rPr>
                <w:rFonts w:asciiTheme="minorHAnsi" w:hAnsiTheme="minorHAnsi"/>
              </w:rPr>
              <w:t>a string</w:t>
            </w:r>
          </w:p>
          <w:p w14:paraId="4062D8D8" w14:textId="77777777" w:rsidR="00E35629" w:rsidRPr="00501A74" w:rsidRDefault="00E35629" w:rsidP="00E35629">
            <w:pPr>
              <w:numPr>
                <w:ilvl w:val="0"/>
                <w:numId w:val="2"/>
              </w:numPr>
              <w:contextualSpacing/>
              <w:rPr>
                <w:rFonts w:asciiTheme="minorHAnsi" w:hAnsiTheme="minorHAnsi"/>
              </w:rPr>
            </w:pPr>
            <w:r w:rsidRPr="00501A74">
              <w:rPr>
                <w:rFonts w:asciiTheme="minorHAnsi" w:hAnsiTheme="minorHAnsi"/>
              </w:rPr>
              <w:t>a number</w:t>
            </w:r>
          </w:p>
          <w:p w14:paraId="2B25BC00" w14:textId="77777777" w:rsidR="00E35629" w:rsidRPr="00501A74" w:rsidRDefault="00E35629" w:rsidP="00E35629">
            <w:pPr>
              <w:numPr>
                <w:ilvl w:val="0"/>
                <w:numId w:val="2"/>
              </w:numPr>
              <w:contextualSpacing/>
              <w:rPr>
                <w:rFonts w:asciiTheme="minorHAnsi" w:hAnsiTheme="minorHAnsi"/>
              </w:rPr>
            </w:pPr>
            <w:r w:rsidRPr="00501A74">
              <w:rPr>
                <w:rFonts w:asciiTheme="minorHAnsi" w:hAnsiTheme="minorHAnsi"/>
              </w:rPr>
              <w:t>an object (JSON object)</w:t>
            </w:r>
          </w:p>
          <w:p w14:paraId="61AA0432" w14:textId="77777777" w:rsidR="00E35629" w:rsidRPr="00501A74" w:rsidRDefault="00E35629" w:rsidP="00E35629">
            <w:pPr>
              <w:numPr>
                <w:ilvl w:val="0"/>
                <w:numId w:val="2"/>
              </w:numPr>
              <w:contextualSpacing/>
              <w:rPr>
                <w:rFonts w:asciiTheme="minorHAnsi" w:hAnsiTheme="minorHAnsi"/>
              </w:rPr>
            </w:pPr>
            <w:r w:rsidRPr="00501A74">
              <w:rPr>
                <w:rFonts w:asciiTheme="minorHAnsi" w:hAnsiTheme="minorHAnsi"/>
              </w:rPr>
              <w:t>an array</w:t>
            </w:r>
          </w:p>
          <w:p w14:paraId="526FD4D8" w14:textId="40EF0E16" w:rsidR="00E35629" w:rsidRPr="00501A74" w:rsidRDefault="00E35629" w:rsidP="00E35629">
            <w:pPr>
              <w:numPr>
                <w:ilvl w:val="0"/>
                <w:numId w:val="2"/>
              </w:numPr>
              <w:contextualSpacing/>
              <w:rPr>
                <w:rFonts w:asciiTheme="minorHAnsi" w:hAnsiTheme="minorHAnsi"/>
              </w:rPr>
            </w:pPr>
            <w:r w:rsidRPr="00501A74">
              <w:rPr>
                <w:rFonts w:asciiTheme="minorHAnsi" w:hAnsiTheme="minorHAnsi"/>
              </w:rPr>
              <w:t>a Boolean</w:t>
            </w:r>
          </w:p>
          <w:p w14:paraId="274544C7" w14:textId="77777777" w:rsidR="00E35629" w:rsidRPr="00501A74" w:rsidRDefault="00E35629" w:rsidP="00E35629">
            <w:pPr>
              <w:numPr>
                <w:ilvl w:val="0"/>
                <w:numId w:val="2"/>
              </w:numPr>
              <w:contextualSpacing/>
              <w:rPr>
                <w:rFonts w:asciiTheme="minorHAnsi" w:hAnsiTheme="minorHAnsi"/>
              </w:rPr>
            </w:pPr>
            <w:r w:rsidRPr="00501A74">
              <w:rPr>
                <w:rFonts w:asciiTheme="minorHAnsi" w:hAnsiTheme="minorHAnsi"/>
                <w:i/>
                <w:iCs/>
              </w:rPr>
              <w:t>null</w:t>
            </w:r>
          </w:p>
          <w:p w14:paraId="276C45C2" w14:textId="77777777" w:rsidR="00E35629" w:rsidRPr="00501A74" w:rsidRDefault="00E35629" w:rsidP="00E35629">
            <w:pPr>
              <w:contextualSpacing/>
              <w:rPr>
                <w:rFonts w:asciiTheme="minorHAnsi" w:hAnsiTheme="minorHAnsi"/>
              </w:rPr>
            </w:pPr>
          </w:p>
          <w:p w14:paraId="7DBA63E5" w14:textId="77777777" w:rsidR="0053716E" w:rsidRPr="00501A74" w:rsidRDefault="0053716E" w:rsidP="00593F9A">
            <w:pPr>
              <w:contextualSpacing/>
              <w:rPr>
                <w:rFonts w:asciiTheme="minorHAnsi" w:hAnsiTheme="minorHAnsi"/>
              </w:rPr>
            </w:pPr>
          </w:p>
        </w:tc>
        <w:tc>
          <w:tcPr>
            <w:tcW w:w="4135" w:type="dxa"/>
          </w:tcPr>
          <w:p w14:paraId="0FDA0E3E" w14:textId="77777777" w:rsidR="0053716E" w:rsidRPr="00501A74" w:rsidRDefault="006869BA" w:rsidP="00593F9A">
            <w:pPr>
              <w:contextualSpacing/>
              <w:rPr>
                <w:rFonts w:asciiTheme="minorHAnsi" w:hAnsiTheme="minorHAnsi"/>
              </w:rPr>
            </w:pPr>
            <w:r w:rsidRPr="00501A74">
              <w:rPr>
                <w:rFonts w:asciiTheme="minorHAnsi" w:hAnsiTheme="minorHAnsi"/>
              </w:rPr>
              <w:t xml:space="preserve">Data type: </w:t>
            </w:r>
          </w:p>
          <w:p w14:paraId="2EF4E518" w14:textId="77777777" w:rsidR="00E35629" w:rsidRPr="00501A74" w:rsidRDefault="00E35629" w:rsidP="00E35629">
            <w:pPr>
              <w:numPr>
                <w:ilvl w:val="0"/>
                <w:numId w:val="3"/>
              </w:numPr>
              <w:contextualSpacing/>
              <w:rPr>
                <w:rFonts w:asciiTheme="minorHAnsi" w:hAnsiTheme="minorHAnsi"/>
              </w:rPr>
            </w:pPr>
            <w:r w:rsidRPr="00501A74">
              <w:rPr>
                <w:rFonts w:asciiTheme="minorHAnsi" w:hAnsiTheme="minorHAnsi"/>
              </w:rPr>
              <w:t>a function</w:t>
            </w:r>
          </w:p>
          <w:p w14:paraId="0405A702" w14:textId="77777777" w:rsidR="00E35629" w:rsidRPr="00501A74" w:rsidRDefault="00E35629" w:rsidP="00E35629">
            <w:pPr>
              <w:numPr>
                <w:ilvl w:val="0"/>
                <w:numId w:val="3"/>
              </w:numPr>
              <w:contextualSpacing/>
              <w:rPr>
                <w:rFonts w:asciiTheme="minorHAnsi" w:hAnsiTheme="minorHAnsi"/>
              </w:rPr>
            </w:pPr>
            <w:r w:rsidRPr="00501A74">
              <w:rPr>
                <w:rFonts w:asciiTheme="minorHAnsi" w:hAnsiTheme="minorHAnsi"/>
              </w:rPr>
              <w:t>a date</w:t>
            </w:r>
          </w:p>
          <w:p w14:paraId="67E4B0AC" w14:textId="77777777" w:rsidR="00E35629" w:rsidRPr="00501A74" w:rsidRDefault="00E35629" w:rsidP="00E35629">
            <w:pPr>
              <w:numPr>
                <w:ilvl w:val="0"/>
                <w:numId w:val="3"/>
              </w:numPr>
              <w:contextualSpacing/>
              <w:rPr>
                <w:rFonts w:asciiTheme="minorHAnsi" w:hAnsiTheme="minorHAnsi"/>
              </w:rPr>
            </w:pPr>
            <w:r w:rsidRPr="00501A74">
              <w:rPr>
                <w:rFonts w:asciiTheme="minorHAnsi" w:hAnsiTheme="minorHAnsi"/>
                <w:i/>
                <w:iCs/>
              </w:rPr>
              <w:t>undefined</w:t>
            </w:r>
          </w:p>
          <w:p w14:paraId="7297561A" w14:textId="1A926324" w:rsidR="006869BA" w:rsidRPr="00501A74" w:rsidRDefault="00E35629" w:rsidP="00593F9A">
            <w:pPr>
              <w:contextualSpacing/>
              <w:rPr>
                <w:rFonts w:asciiTheme="minorHAnsi" w:hAnsiTheme="minorHAnsi"/>
              </w:rPr>
            </w:pPr>
            <w:r w:rsidRPr="00501A74">
              <w:rPr>
                <w:rFonts w:asciiTheme="minorHAnsi" w:hAnsiTheme="minorHAnsi"/>
              </w:rPr>
              <w:t xml:space="preserve">plus the </w:t>
            </w:r>
            <w:r w:rsidR="00C571D7" w:rsidRPr="00501A74">
              <w:rPr>
                <w:rFonts w:asciiTheme="minorHAnsi" w:hAnsiTheme="minorHAnsi"/>
              </w:rPr>
              <w:t>data type of JSON.</w:t>
            </w:r>
          </w:p>
        </w:tc>
      </w:tr>
    </w:tbl>
    <w:p w14:paraId="4FC566FB" w14:textId="77777777" w:rsidR="0053716E" w:rsidRPr="00501A74" w:rsidRDefault="0053716E" w:rsidP="00593F9A">
      <w:pPr>
        <w:contextualSpacing/>
        <w:rPr>
          <w:rFonts w:asciiTheme="minorHAnsi" w:hAnsiTheme="minorHAnsi"/>
        </w:rPr>
      </w:pPr>
    </w:p>
    <w:sectPr w:rsidR="0053716E" w:rsidRPr="00501A74" w:rsidSect="002A74C7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747C6" w14:textId="77777777" w:rsidR="00FC662C" w:rsidRDefault="00FC662C" w:rsidP="00FA41B8">
      <w:r>
        <w:separator/>
      </w:r>
    </w:p>
  </w:endnote>
  <w:endnote w:type="continuationSeparator" w:id="0">
    <w:p w14:paraId="2E185188" w14:textId="77777777" w:rsidR="00FC662C" w:rsidRDefault="00FC662C" w:rsidP="00FA4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6F6D0" w14:textId="77777777" w:rsidR="0067381C" w:rsidRDefault="0067381C" w:rsidP="005D38A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176592" w14:textId="77777777" w:rsidR="0067381C" w:rsidRDefault="0067381C" w:rsidP="0067381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7A2A6" w14:textId="77777777" w:rsidR="0067381C" w:rsidRDefault="0067381C" w:rsidP="005D38A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662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AD79A5E" w14:textId="77777777" w:rsidR="0067381C" w:rsidRDefault="0067381C" w:rsidP="0067381C">
    <w:pPr>
      <w:pStyle w:val="Footer"/>
      <w:ind w:right="360"/>
    </w:pPr>
    <w:r>
      <w:t>Covarrubias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BD96D4" w14:textId="77777777" w:rsidR="00FC662C" w:rsidRDefault="00FC662C" w:rsidP="00FA41B8">
      <w:r>
        <w:separator/>
      </w:r>
    </w:p>
  </w:footnote>
  <w:footnote w:type="continuationSeparator" w:id="0">
    <w:p w14:paraId="7112F9D1" w14:textId="77777777" w:rsidR="00FC662C" w:rsidRDefault="00FC662C" w:rsidP="00FA41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2DB9D" w14:textId="77777777" w:rsidR="00FA41B8" w:rsidRPr="007C758C" w:rsidRDefault="00FA41B8" w:rsidP="00FA41B8">
    <w:pPr>
      <w:pStyle w:val="Header"/>
      <w:jc w:val="center"/>
      <w:rPr>
        <w:sz w:val="28"/>
      </w:rPr>
    </w:pPr>
    <w:r w:rsidRPr="007C758C">
      <w:rPr>
        <w:sz w:val="28"/>
      </w:rPr>
      <w:t xml:space="preserve">CIT 360 </w:t>
    </w:r>
  </w:p>
  <w:p w14:paraId="23202227" w14:textId="77777777" w:rsidR="00FA41B8" w:rsidRDefault="0067381C" w:rsidP="00FA41B8">
    <w:pPr>
      <w:pStyle w:val="Header"/>
      <w:jc w:val="center"/>
      <w:rPr>
        <w:sz w:val="28"/>
      </w:rPr>
    </w:pPr>
    <w:r w:rsidRPr="007C758C">
      <w:rPr>
        <w:sz w:val="28"/>
      </w:rPr>
      <w:t>Object Oriented Software Development</w:t>
    </w:r>
    <w:r w:rsidR="00A066FD">
      <w:rPr>
        <w:sz w:val="28"/>
      </w:rPr>
      <w:t xml:space="preserve"> </w:t>
    </w:r>
  </w:p>
  <w:p w14:paraId="22CAFF6C" w14:textId="77777777" w:rsidR="00A066FD" w:rsidRPr="00A066FD" w:rsidRDefault="00A066FD" w:rsidP="00FA41B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72CED"/>
    <w:multiLevelType w:val="multilevel"/>
    <w:tmpl w:val="CC7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9D0288"/>
    <w:multiLevelType w:val="multilevel"/>
    <w:tmpl w:val="CC7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6B4255"/>
    <w:multiLevelType w:val="multilevel"/>
    <w:tmpl w:val="CC7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0DD"/>
    <w:rsid w:val="000224CF"/>
    <w:rsid w:val="00036CFB"/>
    <w:rsid w:val="00084E31"/>
    <w:rsid w:val="000A13F8"/>
    <w:rsid w:val="000E5B2B"/>
    <w:rsid w:val="00104B39"/>
    <w:rsid w:val="00174B82"/>
    <w:rsid w:val="00181E73"/>
    <w:rsid w:val="001C69B1"/>
    <w:rsid w:val="0023622E"/>
    <w:rsid w:val="0028699A"/>
    <w:rsid w:val="002A74C7"/>
    <w:rsid w:val="002D14C1"/>
    <w:rsid w:val="003D4548"/>
    <w:rsid w:val="00406390"/>
    <w:rsid w:val="004C379A"/>
    <w:rsid w:val="00501A74"/>
    <w:rsid w:val="0053716E"/>
    <w:rsid w:val="00555744"/>
    <w:rsid w:val="00593F9A"/>
    <w:rsid w:val="00595FBA"/>
    <w:rsid w:val="005A35DF"/>
    <w:rsid w:val="005F4749"/>
    <w:rsid w:val="0067381C"/>
    <w:rsid w:val="0067684C"/>
    <w:rsid w:val="006869BA"/>
    <w:rsid w:val="006957F0"/>
    <w:rsid w:val="006C270F"/>
    <w:rsid w:val="00741330"/>
    <w:rsid w:val="007973BA"/>
    <w:rsid w:val="007C758C"/>
    <w:rsid w:val="00876D0B"/>
    <w:rsid w:val="0089273A"/>
    <w:rsid w:val="009731A4"/>
    <w:rsid w:val="00A066FD"/>
    <w:rsid w:val="00A438D5"/>
    <w:rsid w:val="00A474D1"/>
    <w:rsid w:val="00A5089A"/>
    <w:rsid w:val="00B14E05"/>
    <w:rsid w:val="00B216AC"/>
    <w:rsid w:val="00B23381"/>
    <w:rsid w:val="00B5103E"/>
    <w:rsid w:val="00B87562"/>
    <w:rsid w:val="00BC497F"/>
    <w:rsid w:val="00C571D7"/>
    <w:rsid w:val="00C65AD3"/>
    <w:rsid w:val="00D23CAB"/>
    <w:rsid w:val="00D337ED"/>
    <w:rsid w:val="00D36B91"/>
    <w:rsid w:val="00D620EA"/>
    <w:rsid w:val="00D7052D"/>
    <w:rsid w:val="00D87F61"/>
    <w:rsid w:val="00DA00DD"/>
    <w:rsid w:val="00E32DD5"/>
    <w:rsid w:val="00E35629"/>
    <w:rsid w:val="00E63844"/>
    <w:rsid w:val="00F25AA0"/>
    <w:rsid w:val="00FA41B8"/>
    <w:rsid w:val="00FC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4F7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5B2B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6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1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1B8"/>
  </w:style>
  <w:style w:type="paragraph" w:styleId="Footer">
    <w:name w:val="footer"/>
    <w:basedOn w:val="Normal"/>
    <w:link w:val="FooterChar"/>
    <w:uiPriority w:val="99"/>
    <w:unhideWhenUsed/>
    <w:rsid w:val="00FA41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1B8"/>
  </w:style>
  <w:style w:type="character" w:styleId="PageNumber">
    <w:name w:val="page number"/>
    <w:basedOn w:val="DefaultParagraphFont"/>
    <w:uiPriority w:val="99"/>
    <w:semiHidden/>
    <w:unhideWhenUsed/>
    <w:rsid w:val="0067381C"/>
  </w:style>
  <w:style w:type="character" w:customStyle="1" w:styleId="Heading2Char">
    <w:name w:val="Heading 2 Char"/>
    <w:basedOn w:val="DefaultParagraphFont"/>
    <w:link w:val="Heading2"/>
    <w:uiPriority w:val="9"/>
    <w:semiHidden/>
    <w:rsid w:val="00B216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371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063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9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732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3079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0992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470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04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909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schools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ecovarrubias/Library/Group%20Containers/UBF8T346G9.Office/User%20Content.localized/Templates.localized/CIT%20360%20Object%20Oriented%20Software%20Develop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CIT 360 Object Oriented Software Development.dotx</Template>
  <TotalTime>106</TotalTime>
  <Pages>2</Pages>
  <Words>262</Words>
  <Characters>1499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Covarrubias Luna, Jose</dc:creator>
  <cp:keywords/>
  <dc:description/>
  <cp:lastModifiedBy>Covarrubias Luna, Jose</cp:lastModifiedBy>
  <cp:revision>5</cp:revision>
  <dcterms:created xsi:type="dcterms:W3CDTF">2017-03-23T21:13:00Z</dcterms:created>
  <dcterms:modified xsi:type="dcterms:W3CDTF">2017-04-07T06:14:00Z</dcterms:modified>
</cp:coreProperties>
</file>